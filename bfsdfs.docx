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86B" w:rsidRDefault="00C07B00">
      <w:r>
        <w:t>Design and implement parallel DFS and DFS based on existing algorithm using open Map. Give the tree or an undirected doc for BFS and DFS</w:t>
      </w:r>
    </w:p>
    <w:p w:rsidR="00B5486B" w:rsidRDefault="00B5486B"/>
    <w:p w:rsidR="00B5486B" w:rsidRDefault="00C07B00">
      <w:r>
        <w:t>#include &lt;iostream&gt;</w:t>
      </w:r>
    </w:p>
    <w:p w:rsidR="00B5486B" w:rsidRDefault="00C07B00">
      <w:r>
        <w:t>#include &lt;vector&gt;</w:t>
      </w:r>
    </w:p>
    <w:p w:rsidR="00B5486B" w:rsidRDefault="00C07B00">
      <w:r>
        <w:t>#include &lt;queue&gt;</w:t>
      </w:r>
    </w:p>
    <w:p w:rsidR="00B5486B" w:rsidRDefault="00C07B00">
      <w:r>
        <w:t>#include &lt;stack&gt;</w:t>
      </w:r>
    </w:p>
    <w:p w:rsidR="00B5486B" w:rsidRDefault="00C07B00">
      <w:r>
        <w:t>#include &lt;omp.h&gt;</w:t>
      </w:r>
    </w:p>
    <w:p w:rsidR="00B5486B" w:rsidRDefault="00B5486B"/>
    <w:p w:rsidR="00B5486B" w:rsidRDefault="00C07B00">
      <w:r>
        <w:t xml:space="preserve">using </w:t>
      </w:r>
      <w:r>
        <w:t>namespace std;</w:t>
      </w:r>
    </w:p>
    <w:p w:rsidR="00B5486B" w:rsidRDefault="00B5486B"/>
    <w:p w:rsidR="00B5486B" w:rsidRDefault="00C07B00">
      <w:r>
        <w:t>class Graph {</w:t>
      </w:r>
    </w:p>
    <w:p w:rsidR="00B5486B" w:rsidRDefault="00C07B00">
      <w:r>
        <w:t xml:space="preserve">    int V;</w:t>
      </w:r>
    </w:p>
    <w:p w:rsidR="00B5486B" w:rsidRDefault="00C07B00">
      <w:r>
        <w:t xml:space="preserve">    vector&lt;vector&lt;int&gt;&gt; adj;</w:t>
      </w:r>
    </w:p>
    <w:p w:rsidR="00B5486B" w:rsidRDefault="00B5486B"/>
    <w:p w:rsidR="00B5486B" w:rsidRDefault="00C07B00">
      <w:r>
        <w:t>public:</w:t>
      </w:r>
    </w:p>
    <w:p w:rsidR="00B5486B" w:rsidRDefault="00C07B00">
      <w:r>
        <w:t xml:space="preserve">    Graph(int V) {</w:t>
      </w:r>
    </w:p>
    <w:p w:rsidR="00B5486B" w:rsidRDefault="00C07B00">
      <w:r>
        <w:t xml:space="preserve">        this-&gt;V = V;</w:t>
      </w:r>
    </w:p>
    <w:p w:rsidR="00B5486B" w:rsidRDefault="00C07B00">
      <w:r>
        <w:t xml:space="preserve">        adj.resize(V);</w:t>
      </w:r>
    </w:p>
    <w:p w:rsidR="00B5486B" w:rsidRDefault="00C07B00">
      <w:r>
        <w:t xml:space="preserve">    }</w:t>
      </w:r>
    </w:p>
    <w:p w:rsidR="00B5486B" w:rsidRDefault="00B5486B"/>
    <w:p w:rsidR="00B5486B" w:rsidRDefault="00C07B00">
      <w:r>
        <w:t xml:space="preserve">    void addEdge(int u, int v) {</w:t>
      </w:r>
    </w:p>
    <w:p w:rsidR="00B5486B" w:rsidRDefault="00C07B00">
      <w:r>
        <w:t xml:space="preserve">        adj[u].push_back(v);</w:t>
      </w:r>
    </w:p>
    <w:p w:rsidR="00B5486B" w:rsidRDefault="00C07B00">
      <w:r>
        <w:t xml:space="preserve">        </w:t>
      </w:r>
      <w:r>
        <w:t>adj[v].push_back(u); // undirected graph</w:t>
      </w:r>
    </w:p>
    <w:p w:rsidR="00B5486B" w:rsidRDefault="00C07B00">
      <w:r>
        <w:t xml:space="preserve">    }</w:t>
      </w:r>
    </w:p>
    <w:p w:rsidR="00B5486B" w:rsidRDefault="00B5486B"/>
    <w:p w:rsidR="00B5486B" w:rsidRDefault="00C07B00">
      <w:r>
        <w:t xml:space="preserve">    void parallelBFS(int start) {</w:t>
      </w:r>
    </w:p>
    <w:p w:rsidR="00B5486B" w:rsidRDefault="00C07B00">
      <w:r>
        <w:t xml:space="preserve">        vector&lt;bool&gt; visited(V, false);</w:t>
      </w:r>
    </w:p>
    <w:p w:rsidR="00B5486B" w:rsidRDefault="00C07B00">
      <w:r>
        <w:t xml:space="preserve">        queue&lt;int&gt; q;</w:t>
      </w:r>
    </w:p>
    <w:p w:rsidR="00B5486B" w:rsidRDefault="00B5486B"/>
    <w:p w:rsidR="00B5486B" w:rsidRDefault="00C07B00">
      <w:r>
        <w:t xml:space="preserve">        visited[start] = true;</w:t>
      </w:r>
    </w:p>
    <w:p w:rsidR="00B5486B" w:rsidRDefault="00C07B00">
      <w:r>
        <w:t xml:space="preserve">        q.push(start);</w:t>
      </w:r>
    </w:p>
    <w:p w:rsidR="00B5486B" w:rsidRDefault="00B5486B"/>
    <w:p w:rsidR="00B5486B" w:rsidRDefault="00C07B00">
      <w:r>
        <w:t xml:space="preserve">        cout &lt;&lt; "Parallel BFS starting from vertex " &lt;&lt; </w:t>
      </w:r>
      <w:r>
        <w:t>start &lt;&lt; ": ";</w:t>
      </w:r>
    </w:p>
    <w:p w:rsidR="00B5486B" w:rsidRDefault="00B5486B"/>
    <w:p w:rsidR="00B5486B" w:rsidRDefault="00C07B00">
      <w:r>
        <w:t xml:space="preserve">        while (!q.empty()) {</w:t>
      </w:r>
    </w:p>
    <w:p w:rsidR="00B5486B" w:rsidRDefault="00C07B00">
      <w:r>
        <w:t xml:space="preserve">            int level_size = q.size();</w:t>
      </w:r>
    </w:p>
    <w:p w:rsidR="00B5486B" w:rsidRDefault="00C07B00">
      <w:r>
        <w:t xml:space="preserve">            vector&lt;int&gt; current_level;</w:t>
      </w:r>
    </w:p>
    <w:p w:rsidR="00B5486B" w:rsidRDefault="00B5486B"/>
    <w:p w:rsidR="00B5486B" w:rsidRDefault="00C07B00">
      <w:r>
        <w:t xml:space="preserve">            // Collect current level nodes</w:t>
      </w:r>
    </w:p>
    <w:p w:rsidR="00B5486B" w:rsidRDefault="00C07B00">
      <w:r>
        <w:t xml:space="preserve">            for (int i = 0; i &lt; level_size; ++i) {</w:t>
      </w:r>
    </w:p>
    <w:p w:rsidR="00B5486B" w:rsidRDefault="00C07B00">
      <w:r>
        <w:t xml:space="preserve">                int curr = q.front();</w:t>
      </w:r>
    </w:p>
    <w:p w:rsidR="00B5486B" w:rsidRDefault="00C07B00">
      <w:r>
        <w:t xml:space="preserve">                q.pop();</w:t>
      </w:r>
    </w:p>
    <w:p w:rsidR="00B5486B" w:rsidRDefault="00C07B00">
      <w:r>
        <w:t xml:space="preserve">                current_level.push_back(curr);</w:t>
      </w:r>
    </w:p>
    <w:p w:rsidR="00B5486B" w:rsidRDefault="00C07B00">
      <w:r>
        <w:t xml:space="preserve">                cout &lt;&lt; curr &lt;&lt; " ";</w:t>
      </w:r>
    </w:p>
    <w:p w:rsidR="00B5486B" w:rsidRDefault="00C07B00">
      <w:r>
        <w:t xml:space="preserve">            }</w:t>
      </w:r>
    </w:p>
    <w:p w:rsidR="00B5486B" w:rsidRDefault="00B5486B"/>
    <w:p w:rsidR="00B5486B" w:rsidRDefault="00C07B00">
      <w:r>
        <w:t xml:space="preserve">            vector&lt;int&gt; to_add;</w:t>
      </w:r>
    </w:p>
    <w:p w:rsidR="00B5486B" w:rsidRDefault="00C07B00">
      <w:r>
        <w:t xml:space="preserve">            #pragma omp parallel for</w:t>
      </w:r>
    </w:p>
    <w:p w:rsidR="00B5486B" w:rsidRDefault="00C07B00">
      <w:r>
        <w:t xml:space="preserve">            for (int i = 0; i &lt; </w:t>
      </w:r>
      <w:r>
        <w:t>current_level.size(); ++i) {</w:t>
      </w:r>
    </w:p>
    <w:p w:rsidR="00B5486B" w:rsidRDefault="00C07B00">
      <w:r>
        <w:t xml:space="preserve">                int curr = current_level[i];</w:t>
      </w:r>
    </w:p>
    <w:p w:rsidR="00B5486B" w:rsidRDefault="00C07B00">
      <w:r>
        <w:t xml:space="preserve">                for (int j = 0; j &lt; adj[curr].size(); ++j) {</w:t>
      </w:r>
    </w:p>
    <w:p w:rsidR="00B5486B" w:rsidRDefault="00C07B00">
      <w:r>
        <w:lastRenderedPageBreak/>
        <w:t xml:space="preserve">                    int neighbor = adj[curr][j];</w:t>
      </w:r>
    </w:p>
    <w:p w:rsidR="00B5486B" w:rsidRDefault="00C07B00">
      <w:r>
        <w:t xml:space="preserve">                    if (!visited[neighbor]) {</w:t>
      </w:r>
    </w:p>
    <w:p w:rsidR="00B5486B" w:rsidRDefault="00C07B00">
      <w:r>
        <w:t xml:space="preserve">                        bo</w:t>
      </w:r>
      <w:r>
        <w:t>ol expected = false;</w:t>
      </w:r>
    </w:p>
    <w:p w:rsidR="00B5486B" w:rsidRDefault="00C07B00">
      <w:r>
        <w:t xml:space="preserve">                        #pragma omp critical</w:t>
      </w:r>
    </w:p>
    <w:p w:rsidR="00B5486B" w:rsidRDefault="00C07B00">
      <w:r>
        <w:t xml:space="preserve">                        {</w:t>
      </w:r>
    </w:p>
    <w:p w:rsidR="00B5486B" w:rsidRDefault="00C07B00">
      <w:r>
        <w:t xml:space="preserve">                            if (!visited[neighbor]) {</w:t>
      </w:r>
    </w:p>
    <w:p w:rsidR="00B5486B" w:rsidRDefault="00C07B00">
      <w:r>
        <w:t xml:space="preserve">                                visited[neighbor] = true;</w:t>
      </w:r>
    </w:p>
    <w:p w:rsidR="00B5486B" w:rsidRDefault="00C07B00">
      <w:r>
        <w:t xml:space="preserve">                                to_add.push_back(neighbor);</w:t>
      </w:r>
    </w:p>
    <w:p w:rsidR="00B5486B" w:rsidRDefault="00C07B00">
      <w:r>
        <w:t xml:space="preserve">                            }</w:t>
      </w:r>
    </w:p>
    <w:p w:rsidR="00B5486B" w:rsidRDefault="00C07B00">
      <w:r>
        <w:t xml:space="preserve">                        }</w:t>
      </w:r>
    </w:p>
    <w:p w:rsidR="00B5486B" w:rsidRDefault="00C07B00">
      <w:r>
        <w:t xml:space="preserve">                    }</w:t>
      </w:r>
    </w:p>
    <w:p w:rsidR="00B5486B" w:rsidRDefault="00C07B00">
      <w:r>
        <w:t xml:space="preserve">                }</w:t>
      </w:r>
    </w:p>
    <w:p w:rsidR="00B5486B" w:rsidRDefault="00C07B00">
      <w:r>
        <w:t xml:space="preserve">            }</w:t>
      </w:r>
    </w:p>
    <w:p w:rsidR="00B5486B" w:rsidRDefault="00B5486B"/>
    <w:p w:rsidR="00B5486B" w:rsidRDefault="00C07B00">
      <w:r>
        <w:t xml:space="preserve">            // Add next level nodes to the queue</w:t>
      </w:r>
    </w:p>
    <w:p w:rsidR="00B5486B" w:rsidRDefault="00C07B00">
      <w:r>
        <w:t xml:space="preserve">            for (int node : to_add) </w:t>
      </w:r>
      <w:r>
        <w:t>{</w:t>
      </w:r>
    </w:p>
    <w:p w:rsidR="00B5486B" w:rsidRDefault="00C07B00">
      <w:r>
        <w:t xml:space="preserve">                q.push(node);</w:t>
      </w:r>
    </w:p>
    <w:p w:rsidR="00B5486B" w:rsidRDefault="00C07B00">
      <w:r>
        <w:t xml:space="preserve">            }</w:t>
      </w:r>
    </w:p>
    <w:p w:rsidR="00B5486B" w:rsidRDefault="00C07B00">
      <w:r>
        <w:t xml:space="preserve">        }</w:t>
      </w:r>
    </w:p>
    <w:p w:rsidR="00B5486B" w:rsidRDefault="00C07B00">
      <w:r>
        <w:t xml:space="preserve">        cout &lt;&lt; endl;</w:t>
      </w:r>
    </w:p>
    <w:p w:rsidR="00B5486B" w:rsidRDefault="00C07B00">
      <w:r>
        <w:t xml:space="preserve">    }</w:t>
      </w:r>
    </w:p>
    <w:p w:rsidR="00B5486B" w:rsidRDefault="00B5486B"/>
    <w:p w:rsidR="00B5486B" w:rsidRDefault="00C07B00">
      <w:r>
        <w:t xml:space="preserve">    void parallelDFSUtil(int start, vector&lt;bool&gt;&amp; visited) {</w:t>
      </w:r>
    </w:p>
    <w:p w:rsidR="00B5486B" w:rsidRDefault="00C07B00">
      <w:r>
        <w:t xml:space="preserve">        stack&lt;int&gt; s;</w:t>
      </w:r>
    </w:p>
    <w:p w:rsidR="00B5486B" w:rsidRDefault="00C07B00">
      <w:r>
        <w:t xml:space="preserve">        s.push(start);</w:t>
      </w:r>
    </w:p>
    <w:p w:rsidR="00B5486B" w:rsidRDefault="00B5486B"/>
    <w:p w:rsidR="00B5486B" w:rsidRDefault="00C07B00">
      <w:r>
        <w:t xml:space="preserve">        while (!s.empty()) {</w:t>
      </w:r>
    </w:p>
    <w:p w:rsidR="00B5486B" w:rsidRDefault="00C07B00">
      <w:r>
        <w:t xml:space="preserve">            int curr = </w:t>
      </w:r>
      <w:r>
        <w:t>s.top();</w:t>
      </w:r>
    </w:p>
    <w:p w:rsidR="00B5486B" w:rsidRDefault="00C07B00">
      <w:r>
        <w:t xml:space="preserve">            s.pop();</w:t>
      </w:r>
    </w:p>
    <w:p w:rsidR="00B5486B" w:rsidRDefault="00B5486B"/>
    <w:p w:rsidR="00B5486B" w:rsidRDefault="00C07B00">
      <w:r>
        <w:t xml:space="preserve">            if (!visited[curr]) {</w:t>
      </w:r>
    </w:p>
    <w:p w:rsidR="00B5486B" w:rsidRDefault="00C07B00">
      <w:r>
        <w:t xml:space="preserve">                visited[curr] = true;</w:t>
      </w:r>
    </w:p>
    <w:p w:rsidR="00B5486B" w:rsidRDefault="00C07B00">
      <w:r>
        <w:t xml:space="preserve">                cout &lt;&lt; curr &lt;&lt; " ";</w:t>
      </w:r>
    </w:p>
    <w:p w:rsidR="00B5486B" w:rsidRDefault="00C07B00">
      <w:r>
        <w:t xml:space="preserve">            }</w:t>
      </w:r>
    </w:p>
    <w:p w:rsidR="00B5486B" w:rsidRDefault="00B5486B"/>
    <w:p w:rsidR="00B5486B" w:rsidRDefault="00C07B00">
      <w:r>
        <w:t xml:space="preserve">            vector&lt;int&gt; neighbors;</w:t>
      </w:r>
    </w:p>
    <w:p w:rsidR="00B5486B" w:rsidRDefault="00C07B00">
      <w:r>
        <w:t xml:space="preserve">            #pragma omp parallel for</w:t>
      </w:r>
    </w:p>
    <w:p w:rsidR="00B5486B" w:rsidRDefault="00C07B00">
      <w:r>
        <w:t xml:space="preserve">            for (int i = 0; i</w:t>
      </w:r>
      <w:r>
        <w:t xml:space="preserve"> &lt; adj[curr].size(); ++i) {</w:t>
      </w:r>
    </w:p>
    <w:p w:rsidR="00B5486B" w:rsidRDefault="00C07B00">
      <w:r>
        <w:t xml:space="preserve">                int neighbor = adj[curr][i];</w:t>
      </w:r>
    </w:p>
    <w:p w:rsidR="00B5486B" w:rsidRDefault="00C07B00">
      <w:r>
        <w:t xml:space="preserve">                if (!visited[neighbor]) {</w:t>
      </w:r>
    </w:p>
    <w:p w:rsidR="00B5486B" w:rsidRDefault="00C07B00">
      <w:r>
        <w:t xml:space="preserve">                    #pragma omp critical</w:t>
      </w:r>
    </w:p>
    <w:p w:rsidR="00B5486B" w:rsidRDefault="00C07B00">
      <w:r>
        <w:t xml:space="preserve">                    {</w:t>
      </w:r>
    </w:p>
    <w:p w:rsidR="00B5486B" w:rsidRDefault="00C07B00">
      <w:r>
        <w:t xml:space="preserve">                        if (!visited[neighbor]) {</w:t>
      </w:r>
    </w:p>
    <w:p w:rsidR="00B5486B" w:rsidRDefault="00C07B00">
      <w:r>
        <w:t xml:space="preserve">                            </w:t>
      </w:r>
      <w:r>
        <w:t>neighbors.push_back(neighbor);</w:t>
      </w:r>
    </w:p>
    <w:p w:rsidR="00B5486B" w:rsidRDefault="00C07B00">
      <w:r>
        <w:t xml:space="preserve">                        }</w:t>
      </w:r>
    </w:p>
    <w:p w:rsidR="00B5486B" w:rsidRDefault="00C07B00">
      <w:r>
        <w:t xml:space="preserve">                    }</w:t>
      </w:r>
    </w:p>
    <w:p w:rsidR="00B5486B" w:rsidRDefault="00C07B00">
      <w:r>
        <w:t xml:space="preserve">                }</w:t>
      </w:r>
    </w:p>
    <w:p w:rsidR="00B5486B" w:rsidRDefault="00C07B00">
      <w:r>
        <w:t xml:space="preserve">            }</w:t>
      </w:r>
    </w:p>
    <w:p w:rsidR="00B5486B" w:rsidRDefault="00B5486B"/>
    <w:p w:rsidR="00B5486B" w:rsidRDefault="00C07B00">
      <w:r>
        <w:t xml:space="preserve">            // Push neighbors after the parallel region to avoid stack corruption</w:t>
      </w:r>
    </w:p>
    <w:p w:rsidR="00B5486B" w:rsidRDefault="00C07B00">
      <w:r>
        <w:t xml:space="preserve">            for (int i = neighbors.size() - 1; i &gt;= 0; --i) {</w:t>
      </w:r>
    </w:p>
    <w:p w:rsidR="00B5486B" w:rsidRDefault="00C07B00">
      <w:r>
        <w:t xml:space="preserve">                s.push(neighbors[i]);</w:t>
      </w:r>
    </w:p>
    <w:p w:rsidR="00B5486B" w:rsidRDefault="00C07B00">
      <w:r>
        <w:t xml:space="preserve">            }</w:t>
      </w:r>
    </w:p>
    <w:p w:rsidR="00B5486B" w:rsidRDefault="00C07B00">
      <w:r>
        <w:t xml:space="preserve">        }</w:t>
      </w:r>
    </w:p>
    <w:p w:rsidR="00B5486B" w:rsidRDefault="00C07B00">
      <w:r>
        <w:t xml:space="preserve">    }</w:t>
      </w:r>
    </w:p>
    <w:p w:rsidR="00B5486B" w:rsidRDefault="00B5486B"/>
    <w:p w:rsidR="00B5486B" w:rsidRDefault="00C07B00">
      <w:r>
        <w:t xml:space="preserve">    void parallelDFS(int start) {</w:t>
      </w:r>
    </w:p>
    <w:p w:rsidR="00B5486B" w:rsidRDefault="00C07B00">
      <w:r>
        <w:t xml:space="preserve">        vector&lt;bool&gt; visited(V, false);</w:t>
      </w:r>
    </w:p>
    <w:p w:rsidR="00B5486B" w:rsidRDefault="00C07B00">
      <w:r>
        <w:t xml:space="preserve">        cout &lt;&lt; "Parallel DFS starting from vertex " &lt;&lt; start &lt;&lt; ": ";</w:t>
      </w:r>
    </w:p>
    <w:p w:rsidR="00B5486B" w:rsidRDefault="00C07B00">
      <w:r>
        <w:t xml:space="preserve">        </w:t>
      </w:r>
      <w:r>
        <w:t>parallelDFSUtil(start, visited);</w:t>
      </w:r>
    </w:p>
    <w:p w:rsidR="00B5486B" w:rsidRDefault="00C07B00">
      <w:r>
        <w:t xml:space="preserve">        cout &lt;&lt; endl;</w:t>
      </w:r>
    </w:p>
    <w:p w:rsidR="00B5486B" w:rsidRDefault="00C07B00">
      <w:r>
        <w:t xml:space="preserve">    }</w:t>
      </w:r>
    </w:p>
    <w:p w:rsidR="00B5486B" w:rsidRDefault="00C07B00">
      <w:r>
        <w:t>};</w:t>
      </w:r>
    </w:p>
    <w:p w:rsidR="00B5486B" w:rsidRDefault="00B5486B"/>
    <w:p w:rsidR="00B5486B" w:rsidRDefault="00C07B00">
      <w:r>
        <w:t>int main() {</w:t>
      </w:r>
    </w:p>
    <w:p w:rsidR="00B5486B" w:rsidRDefault="00C07B00">
      <w:r>
        <w:t xml:space="preserve">    int V = 6;</w:t>
      </w:r>
    </w:p>
    <w:p w:rsidR="00B5486B" w:rsidRDefault="00C07B00">
      <w:r>
        <w:t xml:space="preserve">    Graph g(V);</w:t>
      </w:r>
    </w:p>
    <w:p w:rsidR="00B5486B" w:rsidRDefault="00B5486B"/>
    <w:p w:rsidR="00B5486B" w:rsidRDefault="00C07B00">
      <w:r>
        <w:t xml:space="preserve">    g.addEdge(0, 1);</w:t>
      </w:r>
    </w:p>
    <w:p w:rsidR="00B5486B" w:rsidRDefault="00C07B00">
      <w:r>
        <w:t xml:space="preserve">    g.addEdge(0, 2);</w:t>
      </w:r>
    </w:p>
    <w:p w:rsidR="00B5486B" w:rsidRDefault="00C07B00">
      <w:r>
        <w:t xml:space="preserve">    g.addEdge(1, 3);</w:t>
      </w:r>
    </w:p>
    <w:p w:rsidR="00B5486B" w:rsidRDefault="00C07B00">
      <w:r>
        <w:t xml:space="preserve">    g.addEdge(1, 4);</w:t>
      </w:r>
    </w:p>
    <w:p w:rsidR="00B5486B" w:rsidRDefault="00C07B00">
      <w:r>
        <w:t xml:space="preserve">    g.addEdge(2, 5);</w:t>
      </w:r>
    </w:p>
    <w:p w:rsidR="00B5486B" w:rsidRDefault="00B5486B"/>
    <w:p w:rsidR="00B5486B" w:rsidRDefault="00C07B00">
      <w:r>
        <w:t xml:space="preserve">    g.parallelBFS(0);</w:t>
      </w:r>
    </w:p>
    <w:p w:rsidR="00B5486B" w:rsidRDefault="00C07B00">
      <w:r>
        <w:t xml:space="preserve">    </w:t>
      </w:r>
      <w:r>
        <w:t>g.parallelDFS(0);</w:t>
      </w:r>
    </w:p>
    <w:p w:rsidR="00B5486B" w:rsidRDefault="00B5486B"/>
    <w:p w:rsidR="00B5486B" w:rsidRDefault="00C07B00">
      <w:r>
        <w:t xml:space="preserve">    return 0;</w:t>
      </w:r>
    </w:p>
    <w:p w:rsidR="00B5486B" w:rsidRDefault="00C07B00">
      <w:r>
        <w:t>}</w:t>
      </w:r>
    </w:p>
    <w:sectPr w:rsidR="00B548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07B00">
      <w:r>
        <w:separator/>
      </w:r>
    </w:p>
  </w:endnote>
  <w:endnote w:type="continuationSeparator" w:id="0">
    <w:p w:rsidR="00000000" w:rsidRDefault="00C07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07B00">
      <w:r>
        <w:rPr>
          <w:color w:val="000000"/>
        </w:rPr>
        <w:separator/>
      </w:r>
    </w:p>
  </w:footnote>
  <w:footnote w:type="continuationSeparator" w:id="0">
    <w:p w:rsidR="00000000" w:rsidRDefault="00C07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5486B"/>
    <w:rsid w:val="00B5486B"/>
    <w:rsid w:val="00C0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D2DC48-F5D0-4633-B5CE-6D362C1B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2025-05-06T22:41:00Z</dcterms:created>
  <dcterms:modified xsi:type="dcterms:W3CDTF">2025-05-06T22:41:00Z</dcterms:modified>
</cp:coreProperties>
</file>